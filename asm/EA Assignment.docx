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70" w:rsidRPr="00A97480" w:rsidRDefault="00700E70" w:rsidP="008022E8">
      <w:pPr>
        <w:pStyle w:val="a3"/>
        <w:tabs>
          <w:tab w:val="clear" w:pos="4320"/>
          <w:tab w:val="clear" w:pos="8640"/>
        </w:tabs>
        <w:jc w:val="center"/>
        <w:rPr>
          <w:b/>
          <w:bCs/>
          <w:sz w:val="28"/>
          <w:u w:val="single"/>
          <w:lang w:eastAsia="zh-HK"/>
        </w:rPr>
      </w:pPr>
      <w:r w:rsidRPr="00A97480">
        <w:rPr>
          <w:rFonts w:hint="eastAsia"/>
          <w:b/>
          <w:bCs/>
          <w:sz w:val="28"/>
          <w:u w:val="single"/>
          <w:lang w:eastAsia="zh-HK"/>
        </w:rPr>
        <w:t>I</w:t>
      </w:r>
      <w:r w:rsidR="00E067DA" w:rsidRPr="00A97480">
        <w:rPr>
          <w:rFonts w:hint="eastAsia"/>
          <w:b/>
          <w:bCs/>
          <w:sz w:val="28"/>
          <w:u w:val="single"/>
          <w:lang w:eastAsia="zh-HK"/>
        </w:rPr>
        <w:t>TE3006: IT Essentials - Web</w:t>
      </w:r>
    </w:p>
    <w:p w:rsidR="00E067DA" w:rsidRDefault="00E067DA">
      <w:pPr>
        <w:pStyle w:val="a3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</w:p>
    <w:p w:rsidR="00A86973" w:rsidRPr="00941420" w:rsidRDefault="00E067DA">
      <w:pPr>
        <w:pStyle w:val="a3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  <w:r>
        <w:rPr>
          <w:rFonts w:hint="eastAsia"/>
          <w:b/>
          <w:bCs/>
          <w:sz w:val="28"/>
          <w:lang w:eastAsia="zh-HK"/>
        </w:rPr>
        <w:t xml:space="preserve">EA </w:t>
      </w:r>
      <w:r w:rsidR="00700E70">
        <w:rPr>
          <w:b/>
          <w:bCs/>
          <w:sz w:val="28"/>
        </w:rPr>
        <w:t>Ass</w:t>
      </w:r>
      <w:r w:rsidR="004B2B6D">
        <w:rPr>
          <w:b/>
          <w:bCs/>
          <w:sz w:val="28"/>
        </w:rPr>
        <w:t>ignment</w:t>
      </w:r>
      <w:r w:rsidR="006D3EFC">
        <w:rPr>
          <w:rFonts w:hint="eastAsia"/>
          <w:b/>
          <w:bCs/>
          <w:sz w:val="28"/>
          <w:lang w:eastAsia="zh-HK"/>
        </w:rPr>
        <w:t xml:space="preserve"> Project:</w:t>
      </w:r>
      <w:r w:rsidR="006D3EFC">
        <w:rPr>
          <w:rFonts w:hint="eastAsia"/>
          <w:b/>
          <w:bCs/>
          <w:sz w:val="28"/>
          <w:lang w:eastAsia="zh-HK"/>
        </w:rPr>
        <w:tab/>
      </w:r>
      <w:r w:rsidR="00700E70">
        <w:rPr>
          <w:rFonts w:hint="eastAsia"/>
          <w:b/>
          <w:bCs/>
          <w:sz w:val="28"/>
          <w:lang w:eastAsia="zh-HK"/>
        </w:rPr>
        <w:t xml:space="preserve">A </w:t>
      </w:r>
      <w:r w:rsidR="006D3EFC">
        <w:rPr>
          <w:b/>
          <w:bCs/>
          <w:sz w:val="28"/>
          <w:lang w:eastAsia="zh-HK"/>
        </w:rPr>
        <w:t xml:space="preserve">Client-side </w:t>
      </w:r>
      <w:r w:rsidR="00CB3A58" w:rsidRPr="00941420">
        <w:rPr>
          <w:b/>
          <w:bCs/>
          <w:sz w:val="28"/>
        </w:rPr>
        <w:t>Web Site of Your Own Interest</w:t>
      </w:r>
    </w:p>
    <w:p w:rsidR="00941420" w:rsidRDefault="00CB3A58">
      <w:pPr>
        <w:pStyle w:val="a3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lang w:eastAsia="zh-HK"/>
        </w:rPr>
      </w:pPr>
      <w:r w:rsidRPr="00941420">
        <w:rPr>
          <w:b/>
          <w:bCs/>
          <w:sz w:val="28"/>
          <w:szCs w:val="28"/>
        </w:rPr>
        <w:t>Subm</w:t>
      </w:r>
      <w:r w:rsidR="00700E70">
        <w:rPr>
          <w:b/>
          <w:bCs/>
          <w:sz w:val="28"/>
          <w:szCs w:val="28"/>
        </w:rPr>
        <w:t>ission</w:t>
      </w:r>
      <w:r w:rsidR="00E067DA">
        <w:rPr>
          <w:rFonts w:hint="eastAsia"/>
          <w:b/>
          <w:bCs/>
          <w:sz w:val="28"/>
          <w:szCs w:val="28"/>
          <w:lang w:eastAsia="zh-HK"/>
        </w:rPr>
        <w:t xml:space="preserve"> Deadline</w:t>
      </w:r>
      <w:r w:rsidR="00700E70">
        <w:rPr>
          <w:b/>
          <w:bCs/>
          <w:sz w:val="28"/>
          <w:szCs w:val="28"/>
        </w:rPr>
        <w:t>:</w:t>
      </w:r>
      <w:r w:rsidR="006D3EFC">
        <w:rPr>
          <w:rFonts w:hint="eastAsia"/>
          <w:b/>
          <w:bCs/>
          <w:sz w:val="28"/>
          <w:szCs w:val="28"/>
          <w:lang w:eastAsia="zh-HK"/>
        </w:rPr>
        <w:tab/>
      </w:r>
      <w:r w:rsidR="006D3EFC">
        <w:rPr>
          <w:rFonts w:hint="eastAsia"/>
          <w:b/>
          <w:bCs/>
          <w:sz w:val="28"/>
          <w:szCs w:val="28"/>
          <w:lang w:eastAsia="zh-HK"/>
        </w:rPr>
        <w:tab/>
      </w:r>
      <w:r w:rsidR="00CE23B2" w:rsidRPr="00CE23B2">
        <w:rPr>
          <w:b/>
          <w:bCs/>
          <w:sz w:val="28"/>
          <w:szCs w:val="28"/>
          <w:highlight w:val="yellow"/>
          <w:lang w:eastAsia="zh-HK"/>
        </w:rPr>
        <w:t>EA on Week 35</w:t>
      </w:r>
      <w:r w:rsidR="00FC0D33" w:rsidRPr="00CE23B2">
        <w:rPr>
          <w:b/>
          <w:bCs/>
          <w:sz w:val="28"/>
          <w:szCs w:val="28"/>
          <w:highlight w:val="yellow"/>
          <w:lang w:eastAsia="zh-HK"/>
        </w:rPr>
        <w:t xml:space="preserve"> </w:t>
      </w:r>
      <w:r w:rsidR="00FC0D33" w:rsidRPr="007A7737">
        <w:rPr>
          <w:b/>
          <w:bCs/>
          <w:sz w:val="28"/>
          <w:szCs w:val="28"/>
          <w:highlight w:val="yellow"/>
          <w:lang w:eastAsia="zh-HK"/>
        </w:rPr>
        <w:t xml:space="preserve">– </w:t>
      </w:r>
      <w:r w:rsidR="00CE23B2">
        <w:rPr>
          <w:b/>
          <w:bCs/>
          <w:sz w:val="28"/>
          <w:szCs w:val="28"/>
          <w:highlight w:val="yellow"/>
          <w:lang w:eastAsia="zh-HK"/>
        </w:rPr>
        <w:t>29 April 2022 before 1</w:t>
      </w:r>
      <w:r w:rsidR="00FC0D33" w:rsidRPr="007A7737">
        <w:rPr>
          <w:b/>
          <w:bCs/>
          <w:sz w:val="28"/>
          <w:szCs w:val="28"/>
          <w:highlight w:val="yellow"/>
          <w:lang w:eastAsia="zh-HK"/>
        </w:rPr>
        <w:t>7:00</w:t>
      </w:r>
      <w:r w:rsidR="00BA3476">
        <w:rPr>
          <w:b/>
          <w:bCs/>
          <w:sz w:val="28"/>
          <w:szCs w:val="28"/>
          <w:highlight w:val="yellow"/>
          <w:lang w:eastAsia="zh-HK"/>
        </w:rPr>
        <w:t xml:space="preserve">  </w:t>
      </w:r>
      <w:r w:rsidR="00BA3476" w:rsidRPr="00BA3476">
        <w:rPr>
          <w:b/>
          <w:bCs/>
          <w:color w:val="FF0000"/>
          <w:sz w:val="28"/>
          <w:szCs w:val="28"/>
          <w:highlight w:val="yellow"/>
          <w:lang w:eastAsia="zh-HK"/>
        </w:rPr>
        <w:t>(No more extension will be allowed)</w:t>
      </w:r>
      <w:bookmarkStart w:id="0" w:name="_GoBack"/>
      <w:bookmarkEnd w:id="0"/>
    </w:p>
    <w:p w:rsidR="00E20866" w:rsidRDefault="00E20866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A7453" w:rsidRDefault="006A7453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A86973" w:rsidRPr="008E7CB7" w:rsidRDefault="00A97480">
      <w:pPr>
        <w:pStyle w:val="a3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  <w:lang w:eastAsia="zh-HK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9808B4" w:rsidRDefault="009808B4">
      <w:pPr>
        <w:pStyle w:val="a3"/>
        <w:tabs>
          <w:tab w:val="clear" w:pos="4320"/>
          <w:tab w:val="clear" w:pos="8640"/>
        </w:tabs>
        <w:jc w:val="both"/>
      </w:pPr>
    </w:p>
    <w:p w:rsidR="00A86973" w:rsidRPr="00AA6C2B" w:rsidRDefault="00A86973">
      <w:pPr>
        <w:pStyle w:val="a3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To design a</w:t>
      </w:r>
      <w:r w:rsidR="00E067DA">
        <w:rPr>
          <w:rFonts w:ascii="Gungsuh" w:eastAsia="Gungsuh" w:hAnsi="Gungsuh"/>
        </w:rPr>
        <w:t xml:space="preserve">nd implement </w:t>
      </w:r>
      <w:r w:rsidR="00E067DA" w:rsidRPr="004D7FC6">
        <w:rPr>
          <w:rFonts w:ascii="Gungsuh" w:hAnsi="Gungsuh" w:hint="eastAsia"/>
          <w:lang w:eastAsia="zh-HK"/>
        </w:rPr>
        <w:t>the client-side</w:t>
      </w:r>
      <w:r w:rsidR="00834405" w:rsidRPr="00AA6C2B">
        <w:rPr>
          <w:rFonts w:ascii="Gungsuh" w:eastAsia="Gungsuh" w:hAnsi="Gungsuh"/>
        </w:rPr>
        <w:t xml:space="preserve"> </w:t>
      </w:r>
      <w:r w:rsidR="00E067DA" w:rsidRPr="004D7FC6">
        <w:rPr>
          <w:rFonts w:ascii="Gungsuh" w:hAnsi="Gungsuh" w:hint="eastAsia"/>
          <w:lang w:eastAsia="zh-HK"/>
        </w:rPr>
        <w:t xml:space="preserve">of a </w:t>
      </w:r>
      <w:r w:rsidR="00CB3A58" w:rsidRPr="00AA6C2B">
        <w:rPr>
          <w:rFonts w:ascii="Gungsuh" w:eastAsia="Gungsuh" w:hAnsi="Gungsuh"/>
        </w:rPr>
        <w:t>web site of your own interest using HTML</w:t>
      </w:r>
      <w:r w:rsidR="00E067DA" w:rsidRPr="004D7FC6">
        <w:rPr>
          <w:rFonts w:ascii="Gungsuh" w:hAnsi="Gungsuh" w:hint="eastAsia"/>
          <w:lang w:eastAsia="zh-HK"/>
        </w:rPr>
        <w:t>/HTML5</w:t>
      </w:r>
      <w:r w:rsidR="00834405" w:rsidRPr="00AA6C2B">
        <w:rPr>
          <w:rFonts w:ascii="Gungsuh" w:eastAsia="Gungsuh" w:hAnsi="Gungsuh"/>
        </w:rPr>
        <w:t>, CSS</w:t>
      </w:r>
      <w:r w:rsidR="00E067DA" w:rsidRPr="004D7FC6">
        <w:rPr>
          <w:rFonts w:ascii="Gungsuh" w:hAnsi="Gungsuh" w:hint="eastAsia"/>
          <w:lang w:eastAsia="zh-HK"/>
        </w:rPr>
        <w:t>/CSS3</w:t>
      </w:r>
      <w:r w:rsidR="00834405" w:rsidRPr="00AA6C2B">
        <w:rPr>
          <w:rFonts w:ascii="Gungsuh" w:eastAsia="Gungsuh" w:hAnsi="Gungsuh"/>
        </w:rPr>
        <w:t>,</w:t>
      </w:r>
      <w:r w:rsidR="00E067DA" w:rsidRPr="004D7FC6">
        <w:rPr>
          <w:rFonts w:ascii="Gungsuh" w:hAnsi="Gungsuh" w:hint="eastAsia"/>
          <w:lang w:eastAsia="zh-HK"/>
        </w:rPr>
        <w:t xml:space="preserve"> and</w:t>
      </w:r>
      <w:r w:rsidR="00834405" w:rsidRPr="00AA6C2B">
        <w:rPr>
          <w:rFonts w:ascii="Gungsuh" w:eastAsia="Gungsuh" w:hAnsi="Gungsuh"/>
        </w:rPr>
        <w:t xml:space="preserve"> Javascript</w:t>
      </w:r>
      <w:r w:rsidR="00CB3A58" w:rsidRPr="00AA6C2B">
        <w:rPr>
          <w:rFonts w:ascii="Gungsuh" w:eastAsia="Gungsuh" w:hAnsi="Gungsuh"/>
        </w:rPr>
        <w:t>.</w:t>
      </w:r>
    </w:p>
    <w:p w:rsidR="00E20866" w:rsidRDefault="00E20866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A7453" w:rsidRDefault="006A7453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8E7CB7" w:rsidRPr="008E7CB7" w:rsidRDefault="008E7CB7">
      <w:pPr>
        <w:pStyle w:val="a3"/>
        <w:tabs>
          <w:tab w:val="clear" w:pos="4320"/>
          <w:tab w:val="clear" w:pos="8640"/>
        </w:tabs>
        <w:jc w:val="both"/>
        <w:rPr>
          <w:b/>
          <w:sz w:val="28"/>
          <w:szCs w:val="28"/>
          <w:u w:val="single"/>
          <w:lang w:eastAsia="zh-HK"/>
        </w:rPr>
      </w:pPr>
      <w:r w:rsidRPr="008E7CB7">
        <w:rPr>
          <w:b/>
          <w:sz w:val="28"/>
          <w:szCs w:val="28"/>
          <w:u w:val="single"/>
        </w:rPr>
        <w:t>Scenario</w:t>
      </w:r>
    </w:p>
    <w:p w:rsidR="009808B4" w:rsidRDefault="009808B4" w:rsidP="008E7CB7">
      <w:pPr>
        <w:pStyle w:val="a3"/>
        <w:tabs>
          <w:tab w:val="clear" w:pos="4320"/>
          <w:tab w:val="clear" w:pos="8640"/>
        </w:tabs>
        <w:jc w:val="both"/>
      </w:pPr>
    </w:p>
    <w:p w:rsidR="00CB3A58" w:rsidRPr="00AA6C2B" w:rsidRDefault="008E7CB7">
      <w:pPr>
        <w:pStyle w:val="a3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Imagine you are the ow</w:t>
      </w:r>
      <w:r w:rsidR="006D3EFC">
        <w:rPr>
          <w:rFonts w:ascii="Gungsuh" w:eastAsia="Gungsuh" w:hAnsi="Gungsuh"/>
        </w:rPr>
        <w:t>ner of a club</w:t>
      </w:r>
      <w:r w:rsidRPr="00AA6C2B">
        <w:rPr>
          <w:rFonts w:ascii="Gungsuh" w:eastAsia="Gungsuh" w:hAnsi="Gungsuh"/>
        </w:rPr>
        <w:t>. You wa</w:t>
      </w:r>
      <w:r w:rsidR="001371B9" w:rsidRPr="00AA6C2B">
        <w:rPr>
          <w:rFonts w:ascii="Gungsuh" w:eastAsia="Gungsuh" w:hAnsi="Gungsuh"/>
        </w:rPr>
        <w:t>nt to write a web site to promote</w:t>
      </w:r>
      <w:r w:rsidRPr="00AA6C2B">
        <w:rPr>
          <w:rFonts w:ascii="Gungsuh" w:eastAsia="Gungsuh" w:hAnsi="Gungsuh"/>
        </w:rPr>
        <w:t xml:space="preserve"> and attr</w:t>
      </w:r>
      <w:r w:rsidR="001371B9" w:rsidRPr="00AA6C2B">
        <w:rPr>
          <w:rFonts w:ascii="Gungsuh" w:eastAsia="Gungsuh" w:hAnsi="Gungsuh"/>
        </w:rPr>
        <w:t>act new comers for your club</w:t>
      </w:r>
      <w:r w:rsidRPr="00AA6C2B">
        <w:rPr>
          <w:rFonts w:ascii="Gungsuh" w:eastAsia="Gungsuh" w:hAnsi="Gungsuh"/>
        </w:rPr>
        <w:t>.</w:t>
      </w:r>
      <w:r w:rsidR="008022E8">
        <w:rPr>
          <w:rFonts w:ascii="Gungsuh" w:eastAsiaTheme="minorEastAsia" w:hAnsi="Gungsuh" w:hint="eastAsia"/>
          <w:lang w:eastAsia="zh-HK"/>
        </w:rPr>
        <w:t xml:space="preserve"> Example</w:t>
      </w:r>
      <w:r w:rsidR="00CB3A58" w:rsidRPr="00AA6C2B">
        <w:rPr>
          <w:rFonts w:ascii="Gungsuh" w:eastAsia="Gungsuh" w:hAnsi="Gungsuh"/>
        </w:rPr>
        <w:t xml:space="preserve"> web sites include:</w:t>
      </w:r>
    </w:p>
    <w:p w:rsidR="001371B9" w:rsidRPr="00AA6C2B" w:rsidRDefault="001371B9">
      <w:pPr>
        <w:pStyle w:val="a3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</w:p>
    <w:p w:rsidR="00CB3A58" w:rsidRPr="00AA6C2B" w:rsidRDefault="001371B9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-</w:t>
      </w:r>
      <w:r w:rsidRPr="00AA6C2B">
        <w:rPr>
          <w:rFonts w:ascii="Gungsuh" w:eastAsia="Gungsuh" w:hAnsi="Gungsuh"/>
        </w:rPr>
        <w:tab/>
        <w:t>Soccer Club (Real Madrid, Manchester</w:t>
      </w:r>
      <w:r w:rsidR="005E272A">
        <w:rPr>
          <w:rFonts w:ascii="Gungsuh" w:hAnsi="Gungsuh" w:hint="eastAsia"/>
          <w:lang w:eastAsia="zh-HK"/>
        </w:rPr>
        <w:t xml:space="preserve"> United</w:t>
      </w:r>
      <w:r w:rsidRPr="00AA6C2B">
        <w:rPr>
          <w:rFonts w:ascii="Gungsuh" w:eastAsia="Gungsuh" w:hAnsi="Gungsuh"/>
        </w:rPr>
        <w:t>, etc)</w:t>
      </w:r>
    </w:p>
    <w:p w:rsidR="00A86973" w:rsidRDefault="00CB3A58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-</w:t>
      </w:r>
      <w:r w:rsidRPr="00AA6C2B">
        <w:rPr>
          <w:rFonts w:ascii="Gungsuh" w:eastAsia="Gungsuh" w:hAnsi="Gungsuh"/>
        </w:rPr>
        <w:tab/>
      </w:r>
      <w:r w:rsidR="008E7CB7" w:rsidRPr="00AA6C2B">
        <w:rPr>
          <w:rFonts w:ascii="Gungsuh" w:eastAsia="Gungsuh" w:hAnsi="Gungsuh"/>
        </w:rPr>
        <w:t xml:space="preserve">Fan Club of a </w:t>
      </w:r>
      <w:r w:rsidR="001371B9" w:rsidRPr="00AA6C2B">
        <w:rPr>
          <w:rFonts w:ascii="Gungsuh" w:eastAsia="Gungsuh" w:hAnsi="Gungsuh"/>
        </w:rPr>
        <w:t xml:space="preserve">Movie/Music/Sport </w:t>
      </w:r>
      <w:r w:rsidR="008E7CB7" w:rsidRPr="00AA6C2B">
        <w:rPr>
          <w:rFonts w:ascii="Gungsuh" w:eastAsia="Gungsuh" w:hAnsi="Gungsuh"/>
        </w:rPr>
        <w:t>Star</w:t>
      </w:r>
      <w:r w:rsidR="001371B9" w:rsidRPr="00AA6C2B">
        <w:rPr>
          <w:rFonts w:ascii="Gungsuh" w:eastAsia="Gungsuh" w:hAnsi="Gungsuh"/>
        </w:rPr>
        <w:t xml:space="preserve"> (</w:t>
      </w:r>
      <w:r w:rsidR="008022E8">
        <w:rPr>
          <w:rFonts w:ascii="Gungsuh" w:eastAsiaTheme="minorEastAsia" w:hAnsi="Gungsuh" w:hint="eastAsia"/>
          <w:lang w:eastAsia="zh-HK"/>
        </w:rPr>
        <w:t xml:space="preserve">Angelababy, </w:t>
      </w:r>
      <w:r w:rsidR="008022E8">
        <w:rPr>
          <w:rFonts w:ascii="Gungsuh" w:hAnsi="Gungsuh" w:hint="eastAsia"/>
          <w:lang w:eastAsia="zh-HK"/>
        </w:rPr>
        <w:t>Robynn &amp; Kendy</w:t>
      </w:r>
      <w:r w:rsidR="005E272A">
        <w:rPr>
          <w:rFonts w:ascii="Gungsuh" w:hAnsi="Gungsuh" w:hint="eastAsia"/>
          <w:lang w:eastAsia="zh-HK"/>
        </w:rPr>
        <w:t xml:space="preserve">, </w:t>
      </w:r>
      <w:r w:rsidR="001371B9" w:rsidRPr="00AA6C2B">
        <w:rPr>
          <w:rFonts w:ascii="Gungsuh" w:eastAsia="Gungsuh" w:hAnsi="Gungsuh"/>
        </w:rPr>
        <w:t>etc.)</w:t>
      </w:r>
    </w:p>
    <w:p w:rsidR="00B22E64" w:rsidRPr="00AA6C2B" w:rsidRDefault="000D7BF7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>
        <w:rPr>
          <w:rFonts w:ascii="Gungsuh" w:eastAsia="Gungsuh" w:hAnsi="Gungsuh"/>
        </w:rPr>
        <w:t>-</w:t>
      </w:r>
      <w:r>
        <w:rPr>
          <w:rFonts w:ascii="Gungsuh" w:eastAsia="Gungsuh" w:hAnsi="Gungsuh"/>
        </w:rPr>
        <w:tab/>
      </w:r>
      <w:r>
        <w:rPr>
          <w:rFonts w:ascii="Gungsuh" w:eastAsiaTheme="minorEastAsia" w:hAnsi="Gungsuh" w:hint="eastAsia"/>
          <w:lang w:eastAsia="zh-HK"/>
        </w:rPr>
        <w:t>Hobbie</w:t>
      </w:r>
      <w:r w:rsidR="002C0E08">
        <w:rPr>
          <w:rFonts w:ascii="Gungsuh" w:eastAsia="Gungsuh" w:hAnsi="Gungsuh"/>
        </w:rPr>
        <w:t>s (</w:t>
      </w:r>
      <w:r w:rsidR="008022E8">
        <w:rPr>
          <w:rFonts w:ascii="Gungsuh" w:eastAsiaTheme="minorEastAsia" w:hAnsi="Gungsuh" w:hint="eastAsia"/>
          <w:lang w:eastAsia="zh-HK"/>
        </w:rPr>
        <w:t>Guitar Playing</w:t>
      </w:r>
      <w:r w:rsidR="002C0E08">
        <w:rPr>
          <w:rFonts w:ascii="Gungsuh" w:hAnsi="Gungsuh" w:hint="eastAsia"/>
          <w:lang w:eastAsia="zh-HK"/>
        </w:rPr>
        <w:t xml:space="preserve">, </w:t>
      </w:r>
      <w:r w:rsidR="008022E8">
        <w:rPr>
          <w:rFonts w:ascii="Gungsuh" w:hAnsi="Gungsuh" w:hint="eastAsia"/>
          <w:lang w:eastAsia="zh-HK"/>
        </w:rPr>
        <w:t>Biking</w:t>
      </w:r>
      <w:r w:rsidR="00B22E64">
        <w:rPr>
          <w:rFonts w:ascii="Gungsuh" w:eastAsia="Gungsuh" w:hAnsi="Gungsuh"/>
        </w:rPr>
        <w:t xml:space="preserve"> etc)</w:t>
      </w:r>
    </w:p>
    <w:p w:rsidR="008E7CB7" w:rsidRDefault="001371B9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-</w:t>
      </w:r>
      <w:r w:rsidRPr="00AA6C2B">
        <w:rPr>
          <w:rFonts w:ascii="Gungsuh" w:eastAsia="Gungsuh" w:hAnsi="Gungsuh"/>
        </w:rPr>
        <w:tab/>
      </w:r>
      <w:r w:rsidR="008E7CB7" w:rsidRPr="00AA6C2B">
        <w:rPr>
          <w:rFonts w:ascii="Gungsuh" w:eastAsia="Gungsuh" w:hAnsi="Gungsuh"/>
        </w:rPr>
        <w:t>Touring Guide</w:t>
      </w:r>
      <w:r w:rsidR="00B22E64">
        <w:rPr>
          <w:rFonts w:ascii="Gungsuh" w:eastAsia="Gungsuh" w:hAnsi="Gungsuh"/>
        </w:rPr>
        <w:t xml:space="preserve"> (Hong Kong</w:t>
      </w:r>
      <w:r w:rsidR="00E067DA" w:rsidRPr="004D7FC6">
        <w:rPr>
          <w:rFonts w:ascii="Gungsuh" w:hAnsi="Gungsuh" w:hint="eastAsia"/>
          <w:lang w:eastAsia="zh-HK"/>
        </w:rPr>
        <w:t xml:space="preserve">, </w:t>
      </w:r>
      <w:r w:rsidR="00B22E64">
        <w:rPr>
          <w:rFonts w:ascii="Gungsuh" w:eastAsia="Gungsuh" w:hAnsi="Gungsuh"/>
        </w:rPr>
        <w:t>China</w:t>
      </w:r>
      <w:r w:rsidR="006D3EFC">
        <w:rPr>
          <w:rFonts w:ascii="Gungsuh" w:eastAsia="Gungsuh" w:hAnsi="Gungsuh"/>
        </w:rPr>
        <w:t>, Macau</w:t>
      </w:r>
      <w:r w:rsidRPr="00AA6C2B">
        <w:rPr>
          <w:rFonts w:ascii="Gungsuh" w:eastAsia="Gungsuh" w:hAnsi="Gungsuh"/>
        </w:rPr>
        <w:t>, etc)</w:t>
      </w:r>
    </w:p>
    <w:p w:rsidR="008F5CF2" w:rsidRPr="00AA6C2B" w:rsidRDefault="008F5CF2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>
        <w:rPr>
          <w:rFonts w:ascii="Gungsuh" w:eastAsia="Gungsuh" w:hAnsi="Gungsuh"/>
        </w:rPr>
        <w:t>-</w:t>
      </w:r>
      <w:r>
        <w:rPr>
          <w:rFonts w:ascii="Gungsuh" w:eastAsia="Gungsuh" w:hAnsi="Gungsuh"/>
        </w:rPr>
        <w:tab/>
        <w:t>Promotion of environmental protection, health care, etc.</w:t>
      </w:r>
    </w:p>
    <w:p w:rsidR="00A86973" w:rsidRPr="00AA6C2B" w:rsidRDefault="00A86973">
      <w:pPr>
        <w:pStyle w:val="a3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</w:p>
    <w:p w:rsidR="001371B9" w:rsidRPr="00AA6C2B" w:rsidRDefault="001371B9">
      <w:pPr>
        <w:pStyle w:val="a3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You</w:t>
      </w:r>
      <w:r w:rsidR="00F44866">
        <w:rPr>
          <w:rFonts w:ascii="Gungsuh" w:eastAsia="Gungsuh" w:hAnsi="Gungsuh"/>
        </w:rPr>
        <w:t xml:space="preserve"> </w:t>
      </w:r>
      <w:r w:rsidR="00F44866" w:rsidRPr="004D7FC6">
        <w:rPr>
          <w:rFonts w:ascii="Gungsuh" w:hAnsi="Gungsuh" w:hint="eastAsia"/>
          <w:lang w:eastAsia="zh-HK"/>
        </w:rPr>
        <w:t>should</w:t>
      </w:r>
      <w:r w:rsidR="00F44866">
        <w:rPr>
          <w:rFonts w:ascii="Gungsuh" w:eastAsia="Gungsuh" w:hAnsi="Gungsuh"/>
        </w:rPr>
        <w:t xml:space="preserve"> include the following </w:t>
      </w:r>
      <w:r w:rsidR="00F44866" w:rsidRPr="004D7FC6">
        <w:rPr>
          <w:rFonts w:ascii="Gungsuh" w:hAnsi="Gungsuh" w:hint="eastAsia"/>
          <w:lang w:eastAsia="zh-HK"/>
        </w:rPr>
        <w:t>features in your web sites</w:t>
      </w:r>
      <w:r w:rsidRPr="00AA6C2B">
        <w:rPr>
          <w:rFonts w:ascii="Gungsuh" w:eastAsia="Gungsuh" w:hAnsi="Gungsuh"/>
        </w:rPr>
        <w:t>:</w:t>
      </w:r>
    </w:p>
    <w:p w:rsidR="00E067DA" w:rsidRPr="004D7FC6" w:rsidRDefault="00E067DA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AC2A9F" w:rsidRDefault="00AC2A9F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-</w:t>
      </w:r>
      <w:r>
        <w:rPr>
          <w:rFonts w:ascii="Gungsuh" w:hAnsi="Gungsuh"/>
          <w:lang w:eastAsia="zh-HK"/>
        </w:rPr>
        <w:tab/>
        <w:t>At</w:t>
      </w:r>
      <w:r w:rsidR="00FF1D05">
        <w:rPr>
          <w:rFonts w:ascii="Gungsuh" w:hAnsi="Gungsuh"/>
          <w:lang w:eastAsia="zh-HK"/>
        </w:rPr>
        <w:t xml:space="preserve"> least 3 pages in your web site</w:t>
      </w:r>
    </w:p>
    <w:p w:rsidR="00AC2A9F" w:rsidRDefault="00FF1D05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-</w:t>
      </w:r>
      <w:r>
        <w:rPr>
          <w:rFonts w:ascii="Gungsuh" w:hAnsi="Gungsuh"/>
          <w:lang w:eastAsia="zh-HK"/>
        </w:rPr>
        <w:tab/>
        <w:t>Use</w:t>
      </w:r>
      <w:r w:rsidR="00AC2A9F">
        <w:rPr>
          <w:rFonts w:ascii="Gungsuh" w:hAnsi="Gungsuh"/>
          <w:lang w:eastAsia="zh-HK"/>
        </w:rPr>
        <w:t xml:space="preserve"> suitable </w:t>
      </w:r>
      <w:r>
        <w:rPr>
          <w:rFonts w:ascii="Gungsuh" w:hAnsi="Gungsuh"/>
          <w:lang w:eastAsia="zh-HK"/>
        </w:rPr>
        <w:t>hyperlinks to link up the</w:t>
      </w:r>
      <w:r w:rsidR="00AC2A9F">
        <w:rPr>
          <w:rFonts w:ascii="Gungsuh" w:hAnsi="Gungsuh"/>
          <w:lang w:eastAsia="zh-HK"/>
        </w:rPr>
        <w:t xml:space="preserve"> 3 pages</w:t>
      </w:r>
      <w:r>
        <w:rPr>
          <w:rFonts w:ascii="Gungsuh" w:hAnsi="Gungsuh"/>
          <w:lang w:eastAsia="zh-HK"/>
        </w:rPr>
        <w:t xml:space="preserve"> and also show links to link your web site to the outside world</w:t>
      </w:r>
    </w:p>
    <w:p w:rsidR="00E067DA" w:rsidRDefault="00886348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 w:rsidRPr="00A87405">
        <w:rPr>
          <w:rFonts w:ascii="Gungsuh" w:hAnsi="Gungsuh" w:hint="eastAsia"/>
          <w:lang w:eastAsia="zh-HK"/>
        </w:rPr>
        <w:t>-</w:t>
      </w:r>
      <w:r w:rsidR="001371B9" w:rsidRPr="00AA6C2B">
        <w:rPr>
          <w:rFonts w:ascii="Gungsuh" w:eastAsia="Gungsuh" w:hAnsi="Gungsuh"/>
        </w:rPr>
        <w:tab/>
      </w:r>
      <w:r w:rsidR="000C6C01" w:rsidRPr="00404368">
        <w:rPr>
          <w:rFonts w:ascii="Gungsuh" w:hAnsi="Gungsuh" w:hint="eastAsia"/>
          <w:lang w:eastAsia="zh-HK"/>
        </w:rPr>
        <w:t>T</w:t>
      </w:r>
      <w:r w:rsidR="000C6C01">
        <w:rPr>
          <w:rFonts w:ascii="Gungsuh" w:eastAsia="Gungsuh" w:hAnsi="Gungsuh"/>
        </w:rPr>
        <w:t>ext</w:t>
      </w:r>
      <w:r w:rsidR="00E067DA" w:rsidRPr="004D7FC6">
        <w:rPr>
          <w:rFonts w:ascii="Gungsuh" w:hAnsi="Gungsuh" w:hint="eastAsia"/>
          <w:lang w:eastAsia="zh-HK"/>
        </w:rPr>
        <w:t xml:space="preserve"> contents,</w:t>
      </w:r>
      <w:r w:rsidR="009808B4" w:rsidRPr="00AA6C2B">
        <w:rPr>
          <w:rFonts w:ascii="Gungsuh" w:eastAsia="Gungsuh" w:hAnsi="Gungsuh"/>
        </w:rPr>
        <w:t xml:space="preserve"> pictures</w:t>
      </w:r>
      <w:r w:rsidR="000C6C01" w:rsidRPr="00404368">
        <w:rPr>
          <w:rFonts w:ascii="Gungsuh" w:hAnsi="Gungsuh" w:hint="eastAsia"/>
          <w:lang w:eastAsia="zh-HK"/>
        </w:rPr>
        <w:t xml:space="preserve"> </w:t>
      </w:r>
      <w:r w:rsidR="00A21F03">
        <w:rPr>
          <w:rFonts w:ascii="Gungsuh" w:hAnsi="Gungsuh" w:hint="eastAsia"/>
          <w:lang w:eastAsia="zh-HK"/>
        </w:rPr>
        <w:t>or video arranged in a designed</w:t>
      </w:r>
      <w:r w:rsidR="00E067DA">
        <w:rPr>
          <w:rFonts w:ascii="Gungsuh" w:hAnsi="Gungsuh" w:hint="eastAsia"/>
          <w:lang w:eastAsia="zh-HK"/>
        </w:rPr>
        <w:t xml:space="preserve"> layout</w:t>
      </w:r>
    </w:p>
    <w:p w:rsidR="00E067DA" w:rsidRPr="00404368" w:rsidRDefault="00886348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 w:rsidR="00A21F03">
        <w:rPr>
          <w:rFonts w:ascii="Gungsuh" w:hAnsi="Gungsuh" w:hint="eastAsia"/>
          <w:lang w:eastAsia="zh-HK"/>
        </w:rPr>
        <w:tab/>
      </w:r>
      <w:r w:rsidR="00A21F03">
        <w:rPr>
          <w:rFonts w:ascii="Gungsuh" w:hAnsi="Gungsuh"/>
          <w:lang w:eastAsia="zh-HK"/>
        </w:rPr>
        <w:t>Attractive</w:t>
      </w:r>
      <w:r w:rsidR="00E067DA">
        <w:rPr>
          <w:rFonts w:ascii="Gungsuh" w:hAnsi="Gungsuh" w:hint="eastAsia"/>
          <w:lang w:eastAsia="zh-HK"/>
        </w:rPr>
        <w:t xml:space="preserve"> visual </w:t>
      </w:r>
      <w:r w:rsidR="00A21F03">
        <w:rPr>
          <w:rFonts w:ascii="Gungsuh" w:hAnsi="Gungsuh" w:hint="eastAsia"/>
          <w:lang w:eastAsia="zh-HK"/>
        </w:rPr>
        <w:t>effects to a</w:t>
      </w:r>
      <w:r w:rsidR="00A21F03">
        <w:rPr>
          <w:rFonts w:ascii="Gungsuh" w:hAnsi="Gungsuh"/>
          <w:lang w:eastAsia="zh-HK"/>
        </w:rPr>
        <w:t>r</w:t>
      </w:r>
      <w:r w:rsidR="00A21F03">
        <w:rPr>
          <w:rFonts w:ascii="Gungsuh" w:hAnsi="Gungsuh" w:hint="eastAsia"/>
          <w:lang w:eastAsia="zh-HK"/>
        </w:rPr>
        <w:t>ouse the interest of visitors</w:t>
      </w:r>
    </w:p>
    <w:p w:rsidR="00E067DA" w:rsidRDefault="00886348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 w:rsidR="006D3EFC">
        <w:rPr>
          <w:rFonts w:ascii="Gungsuh" w:hAnsi="Gungsuh" w:hint="eastAsia"/>
          <w:lang w:eastAsia="zh-HK"/>
        </w:rPr>
        <w:tab/>
        <w:t>Nicely implement</w:t>
      </w:r>
      <w:r w:rsidR="004B2B6D">
        <w:rPr>
          <w:rFonts w:ascii="Gungsuh" w:hAnsi="Gungsuh" w:hint="eastAsia"/>
          <w:lang w:eastAsia="zh-HK"/>
        </w:rPr>
        <w:t>ed user interface</w:t>
      </w:r>
      <w:r w:rsidR="00E067DA">
        <w:rPr>
          <w:rFonts w:ascii="Gungsuh" w:hAnsi="Gungsuh" w:hint="eastAsia"/>
          <w:lang w:eastAsia="zh-HK"/>
        </w:rPr>
        <w:t xml:space="preserve"> including CSS-</w:t>
      </w:r>
      <w:r w:rsidR="00F44866">
        <w:rPr>
          <w:rFonts w:ascii="Gungsuh" w:hAnsi="Gungsuh" w:hint="eastAsia"/>
          <w:lang w:eastAsia="zh-HK"/>
        </w:rPr>
        <w:t>powered</w:t>
      </w:r>
      <w:r w:rsidR="00E067DA">
        <w:rPr>
          <w:rFonts w:ascii="Gungsuh" w:hAnsi="Gungsuh" w:hint="eastAsia"/>
          <w:lang w:eastAsia="zh-HK"/>
        </w:rPr>
        <w:t xml:space="preserve"> menus and input/output elements</w:t>
      </w:r>
    </w:p>
    <w:p w:rsidR="006D3EFC" w:rsidRPr="004B2B6D" w:rsidRDefault="006D3EFC" w:rsidP="00AA6C2B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-</w:t>
      </w:r>
      <w:r>
        <w:rPr>
          <w:rFonts w:ascii="Gungsuh" w:hAnsi="Gungsuh"/>
          <w:lang w:eastAsia="zh-HK"/>
        </w:rPr>
        <w:tab/>
        <w:t>Pages with responsive layout</w:t>
      </w:r>
    </w:p>
    <w:p w:rsidR="00085173" w:rsidRDefault="00886348" w:rsidP="00FF1D05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 w:rsidRPr="00A87405">
        <w:rPr>
          <w:rFonts w:ascii="Gungsuh" w:hAnsi="Gungsuh" w:hint="eastAsia"/>
          <w:lang w:eastAsia="zh-HK"/>
        </w:rPr>
        <w:t>-</w:t>
      </w:r>
      <w:r w:rsidR="001371B9" w:rsidRPr="00AA6C2B">
        <w:rPr>
          <w:rFonts w:ascii="Gungsuh" w:eastAsia="Gungsuh" w:hAnsi="Gungsuh"/>
        </w:rPr>
        <w:tab/>
      </w:r>
      <w:r w:rsidR="009808B4" w:rsidRPr="00AA6C2B">
        <w:rPr>
          <w:rFonts w:ascii="Gungsuh" w:eastAsia="Gungsuh" w:hAnsi="Gungsuh"/>
        </w:rPr>
        <w:t xml:space="preserve">Validation </w:t>
      </w:r>
      <w:r w:rsidR="00E067DA" w:rsidRPr="004D7FC6">
        <w:rPr>
          <w:rFonts w:ascii="Gungsuh" w:hAnsi="Gungsuh" w:hint="eastAsia"/>
          <w:lang w:eastAsia="zh-HK"/>
        </w:rPr>
        <w:t xml:space="preserve">and processing </w:t>
      </w:r>
      <w:r w:rsidR="00E067DA">
        <w:rPr>
          <w:rFonts w:ascii="Gungsuh" w:eastAsia="Gungsuh" w:hAnsi="Gungsuh"/>
        </w:rPr>
        <w:t xml:space="preserve">of </w:t>
      </w:r>
      <w:r w:rsidR="00E067DA" w:rsidRPr="004D7FC6">
        <w:rPr>
          <w:rFonts w:ascii="Gungsuh" w:hAnsi="Gungsuh" w:hint="eastAsia"/>
          <w:lang w:eastAsia="zh-HK"/>
        </w:rPr>
        <w:t>HTML form</w:t>
      </w:r>
      <w:r w:rsidR="006D3EFC">
        <w:rPr>
          <w:rFonts w:ascii="Gungsuh" w:hAnsi="Gungsuh"/>
          <w:lang w:eastAsia="zh-HK"/>
        </w:rPr>
        <w:t xml:space="preserve"> data</w:t>
      </w:r>
      <w:r w:rsidR="00E125EF">
        <w:rPr>
          <w:rFonts w:ascii="Gungsuh" w:hAnsi="Gungsuh"/>
          <w:lang w:eastAsia="zh-HK"/>
        </w:rPr>
        <w:t xml:space="preserve"> using HTML5 and Javascript</w:t>
      </w:r>
    </w:p>
    <w:p w:rsidR="00FF1D05" w:rsidRPr="00FF1D05" w:rsidRDefault="00FF1D05" w:rsidP="00FF1D05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6D3EFC" w:rsidRDefault="006D3EFC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BB5328" w:rsidRPr="00BB5328" w:rsidRDefault="00BB5328">
      <w:pPr>
        <w:pStyle w:val="a3"/>
        <w:tabs>
          <w:tab w:val="clear" w:pos="4320"/>
          <w:tab w:val="clear" w:pos="8640"/>
        </w:tabs>
        <w:jc w:val="both"/>
        <w:rPr>
          <w:sz w:val="28"/>
          <w:szCs w:val="28"/>
          <w:u w:val="single"/>
          <w:lang w:eastAsia="zh-HK"/>
        </w:rPr>
      </w:pPr>
      <w:r w:rsidRPr="00BB5328">
        <w:rPr>
          <w:rFonts w:hint="eastAsia"/>
          <w:b/>
          <w:sz w:val="28"/>
          <w:szCs w:val="28"/>
          <w:u w:val="single"/>
          <w:lang w:eastAsia="zh-HK"/>
        </w:rPr>
        <w:t>Assignment Group</w:t>
      </w:r>
      <w:r>
        <w:rPr>
          <w:rFonts w:hint="eastAsia"/>
          <w:b/>
          <w:sz w:val="28"/>
          <w:szCs w:val="28"/>
          <w:u w:val="single"/>
          <w:lang w:eastAsia="zh-HK"/>
        </w:rPr>
        <w:t>:</w:t>
      </w:r>
      <w:r w:rsidRPr="00BB5328">
        <w:rPr>
          <w:rFonts w:hint="eastAsia"/>
          <w:sz w:val="28"/>
          <w:szCs w:val="28"/>
          <w:lang w:eastAsia="zh-HK"/>
        </w:rPr>
        <w:tab/>
      </w:r>
      <w:r w:rsidRPr="00BB5328">
        <w:rPr>
          <w:rFonts w:ascii="Gungsuh" w:eastAsia="Gungsuh" w:hAnsi="Gungsuh" w:hint="eastAsia"/>
          <w:lang w:eastAsia="zh-HK"/>
        </w:rPr>
        <w:t>1 to 2 students</w:t>
      </w:r>
    </w:p>
    <w:p w:rsidR="00BB5328" w:rsidRDefault="00BB5328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a3"/>
        <w:tabs>
          <w:tab w:val="clear" w:pos="4320"/>
          <w:tab w:val="clear" w:pos="8640"/>
        </w:tabs>
        <w:jc w:val="both"/>
        <w:rPr>
          <w:lang w:eastAsia="zh-HK"/>
        </w:rPr>
      </w:pPr>
    </w:p>
    <w:p w:rsidR="00A86973" w:rsidRPr="00941420" w:rsidRDefault="00146517">
      <w:pPr>
        <w:pStyle w:val="a3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  <w:lang w:eastAsia="zh-HK"/>
        </w:rPr>
        <w:t>Project</w:t>
      </w:r>
      <w:r w:rsidR="009808B4"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HK"/>
        </w:rPr>
        <w:t xml:space="preserve">Demo and </w:t>
      </w:r>
      <w:r w:rsidR="009808B4">
        <w:rPr>
          <w:b/>
          <w:bCs/>
          <w:sz w:val="28"/>
          <w:szCs w:val="28"/>
          <w:u w:val="single"/>
        </w:rPr>
        <w:t>Submission</w:t>
      </w:r>
    </w:p>
    <w:p w:rsidR="00146517" w:rsidRDefault="00146517">
      <w:pPr>
        <w:pStyle w:val="a3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146517" w:rsidRDefault="00146517" w:rsidP="00146517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>
        <w:rPr>
          <w:rFonts w:ascii="Gungsuh" w:hAnsi="Gungsuh" w:hint="eastAsia"/>
          <w:lang w:eastAsia="zh-HK"/>
        </w:rPr>
        <w:tab/>
        <w:t>Project demo will be done in</w:t>
      </w:r>
      <w:r w:rsidR="00BB5328">
        <w:rPr>
          <w:rFonts w:ascii="Gungsuh" w:hAnsi="Gungsuh" w:hint="eastAsia"/>
          <w:lang w:eastAsia="zh-HK"/>
        </w:rPr>
        <w:t xml:space="preserve"> the last workshop</w:t>
      </w:r>
      <w:r>
        <w:rPr>
          <w:rFonts w:ascii="Gungsuh" w:hAnsi="Gungsuh" w:hint="eastAsia"/>
          <w:lang w:eastAsia="zh-HK"/>
        </w:rPr>
        <w:t>.</w:t>
      </w:r>
      <w:r w:rsidR="00801369">
        <w:rPr>
          <w:rFonts w:ascii="Gungsuh" w:hAnsi="Gungsuh" w:hint="eastAsia"/>
          <w:lang w:eastAsia="zh-HK"/>
        </w:rPr>
        <w:t xml:space="preserve"> Your</w:t>
      </w:r>
      <w:r w:rsidR="000D7BF7">
        <w:rPr>
          <w:rFonts w:ascii="Gungsuh" w:hAnsi="Gungsuh" w:hint="eastAsia"/>
          <w:lang w:eastAsia="zh-HK"/>
        </w:rPr>
        <w:t xml:space="preserve"> site will be tested using Google Chrome or Mozilla Firefox.</w:t>
      </w:r>
    </w:p>
    <w:p w:rsidR="000D7BF7" w:rsidRDefault="000D7BF7" w:rsidP="00146517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085173" w:rsidRPr="004D7FC6" w:rsidRDefault="00146517" w:rsidP="00146517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>
        <w:rPr>
          <w:rFonts w:ascii="Gungsuh" w:hAnsi="Gungsuh" w:hint="eastAsia"/>
          <w:lang w:eastAsia="zh-HK"/>
        </w:rPr>
        <w:tab/>
      </w:r>
      <w:r w:rsidR="00BB5328">
        <w:rPr>
          <w:rFonts w:ascii="Gungsuh" w:hAnsi="Gungsuh" w:hint="eastAsia"/>
          <w:lang w:eastAsia="zh-HK"/>
        </w:rPr>
        <w:t>You are</w:t>
      </w:r>
      <w:r>
        <w:rPr>
          <w:rFonts w:ascii="Gungsuh" w:hAnsi="Gungsuh" w:hint="eastAsia"/>
          <w:lang w:eastAsia="zh-HK"/>
        </w:rPr>
        <w:t xml:space="preserve"> </w:t>
      </w:r>
      <w:r w:rsidR="00BB5328">
        <w:rPr>
          <w:rFonts w:ascii="Gungsuh" w:hAnsi="Gungsuh" w:hint="eastAsia"/>
          <w:lang w:eastAsia="zh-HK"/>
        </w:rPr>
        <w:t>required to upload</w:t>
      </w:r>
      <w:r w:rsidR="00085173" w:rsidRPr="004D7FC6">
        <w:rPr>
          <w:rFonts w:ascii="Gungsuh" w:hAnsi="Gungsuh" w:hint="eastAsia"/>
          <w:lang w:eastAsia="zh-HK"/>
        </w:rPr>
        <w:t xml:space="preserve"> a zip file containing the following 2 </w:t>
      </w:r>
      <w:r w:rsidR="00BB5328">
        <w:rPr>
          <w:rFonts w:ascii="Gungsuh" w:hAnsi="Gungsuh" w:hint="eastAsia"/>
          <w:lang w:eastAsia="zh-HK"/>
        </w:rPr>
        <w:t>items to</w:t>
      </w:r>
      <w:r w:rsidR="00085173" w:rsidRPr="004D7FC6">
        <w:rPr>
          <w:rFonts w:ascii="Gungsuh" w:hAnsi="Gungsuh" w:hint="eastAsia"/>
          <w:lang w:eastAsia="zh-HK"/>
        </w:rPr>
        <w:t xml:space="preserve"> Moodle:</w:t>
      </w:r>
    </w:p>
    <w:p w:rsidR="00085173" w:rsidRPr="004D7FC6" w:rsidRDefault="00085173" w:rsidP="00085173">
      <w:pPr>
        <w:pStyle w:val="a3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573D37" w:rsidRDefault="00085173" w:rsidP="00146517">
      <w:pPr>
        <w:pStyle w:val="a3"/>
        <w:tabs>
          <w:tab w:val="clear" w:pos="4320"/>
          <w:tab w:val="clear" w:pos="8640"/>
          <w:tab w:val="left" w:pos="540"/>
        </w:tabs>
        <w:ind w:left="1080" w:hanging="1080"/>
        <w:jc w:val="both"/>
        <w:rPr>
          <w:rFonts w:ascii="Gungsuh" w:hAnsi="Gungsuh"/>
          <w:lang w:eastAsia="zh-HK"/>
        </w:rPr>
      </w:pPr>
      <w:r w:rsidRPr="004D7FC6">
        <w:rPr>
          <w:rFonts w:ascii="Gungsuh" w:hAnsi="Gungsuh" w:hint="eastAsia"/>
          <w:lang w:eastAsia="zh-HK"/>
        </w:rPr>
        <w:tab/>
      </w:r>
      <w:r w:rsidR="00146517">
        <w:rPr>
          <w:rFonts w:ascii="Gungsuh" w:hAnsi="Gungsuh" w:hint="eastAsia"/>
          <w:lang w:eastAsia="zh-HK"/>
        </w:rPr>
        <w:t>(a)</w:t>
      </w:r>
      <w:r w:rsidR="00146517">
        <w:rPr>
          <w:rFonts w:ascii="Gungsuh" w:hAnsi="Gungsuh" w:hint="eastAsia"/>
          <w:lang w:eastAsia="zh-HK"/>
        </w:rPr>
        <w:tab/>
      </w:r>
      <w:r w:rsidRPr="004D7FC6">
        <w:rPr>
          <w:rFonts w:ascii="Gungsuh" w:hAnsi="Gungsuh" w:hint="eastAsia"/>
          <w:lang w:eastAsia="zh-HK"/>
        </w:rPr>
        <w:t>HTML/CSS/Javascript source code of the web s</w:t>
      </w:r>
      <w:r w:rsidR="00BB5328">
        <w:rPr>
          <w:rFonts w:ascii="Gungsuh" w:hAnsi="Gungsuh" w:hint="eastAsia"/>
          <w:lang w:eastAsia="zh-HK"/>
        </w:rPr>
        <w:t>ite.</w:t>
      </w:r>
    </w:p>
    <w:p w:rsidR="008022E8" w:rsidRDefault="00146517" w:rsidP="00146517">
      <w:pPr>
        <w:pStyle w:val="a3"/>
        <w:tabs>
          <w:tab w:val="clear" w:pos="4320"/>
          <w:tab w:val="clear" w:pos="8640"/>
          <w:tab w:val="left" w:pos="540"/>
        </w:tabs>
        <w:ind w:left="1080" w:hanging="108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ab/>
        <w:t>(b)</w:t>
      </w:r>
      <w:r>
        <w:rPr>
          <w:rFonts w:ascii="Gungsuh" w:hAnsi="Gungsuh" w:hint="eastAsia"/>
          <w:lang w:eastAsia="zh-HK"/>
        </w:rPr>
        <w:tab/>
      </w:r>
      <w:r w:rsidR="00085173" w:rsidRPr="004D7FC6">
        <w:rPr>
          <w:rFonts w:ascii="Gungsuh" w:hAnsi="Gungsuh" w:hint="eastAsia"/>
          <w:lang w:eastAsia="zh-HK"/>
        </w:rPr>
        <w:t>A Word document to describe your assignment and show the appearance of all the pages in your web site.</w:t>
      </w:r>
    </w:p>
    <w:p w:rsidR="006D3EFC" w:rsidRPr="004D7FC6" w:rsidRDefault="006D3EFC" w:rsidP="00146517">
      <w:pPr>
        <w:pStyle w:val="a3"/>
        <w:tabs>
          <w:tab w:val="clear" w:pos="4320"/>
          <w:tab w:val="clear" w:pos="8640"/>
          <w:tab w:val="left" w:pos="540"/>
        </w:tabs>
        <w:ind w:left="1080" w:hanging="1080"/>
        <w:jc w:val="both"/>
        <w:rPr>
          <w:rFonts w:ascii="Gungsuh" w:hAnsi="Gungsuh"/>
          <w:lang w:eastAsia="zh-HK"/>
        </w:rPr>
      </w:pPr>
    </w:p>
    <w:sectPr w:rsidR="006D3EFC" w:rsidRPr="004D7FC6">
      <w:headerReference w:type="default" r:id="rId11"/>
      <w:footerReference w:type="default" r:id="rId12"/>
      <w:pgSz w:w="11909" w:h="16834" w:code="9"/>
      <w:pgMar w:top="1152" w:right="1440" w:bottom="1152" w:left="144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59" w:rsidRDefault="00751459">
      <w:r>
        <w:separator/>
      </w:r>
    </w:p>
  </w:endnote>
  <w:endnote w:type="continuationSeparator" w:id="0">
    <w:p w:rsidR="00751459" w:rsidRDefault="0075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73" w:rsidRDefault="00A86973" w:rsidP="000C6C01">
    <w:pPr>
      <w:pStyle w:val="a4"/>
      <w:pBdr>
        <w:top w:val="single" w:sz="6" w:space="1" w:color="auto"/>
      </w:pBdr>
      <w:tabs>
        <w:tab w:val="clear" w:pos="8640"/>
        <w:tab w:val="right" w:pos="9000"/>
      </w:tabs>
      <w:rPr>
        <w:i/>
        <w:sz w:val="20"/>
      </w:rPr>
    </w:pPr>
    <w:r>
      <w:rPr>
        <w:i/>
        <w:sz w:val="20"/>
      </w:rPr>
      <w:tab/>
    </w:r>
    <w:r>
      <w:rPr>
        <w:rStyle w:val="a5"/>
        <w:i/>
        <w:sz w:val="20"/>
      </w:rPr>
      <w:fldChar w:fldCharType="begin"/>
    </w:r>
    <w:r>
      <w:rPr>
        <w:rStyle w:val="a5"/>
        <w:i/>
        <w:sz w:val="20"/>
      </w:rPr>
      <w:instrText xml:space="preserve"> PAGE </w:instrText>
    </w:r>
    <w:r>
      <w:rPr>
        <w:rStyle w:val="a5"/>
        <w:i/>
        <w:sz w:val="20"/>
      </w:rPr>
      <w:fldChar w:fldCharType="separate"/>
    </w:r>
    <w:r w:rsidR="00CE23B2">
      <w:rPr>
        <w:rStyle w:val="a5"/>
        <w:i/>
        <w:noProof/>
        <w:sz w:val="20"/>
      </w:rPr>
      <w:t>1</w:t>
    </w:r>
    <w:r>
      <w:rPr>
        <w:rStyle w:val="a5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59" w:rsidRDefault="00751459">
      <w:r>
        <w:separator/>
      </w:r>
    </w:p>
  </w:footnote>
  <w:footnote w:type="continuationSeparator" w:id="0">
    <w:p w:rsidR="00751459" w:rsidRDefault="0075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73" w:rsidRDefault="00700E70" w:rsidP="000C6C01">
    <w:pPr>
      <w:pStyle w:val="a3"/>
      <w:pBdr>
        <w:bottom w:val="single" w:sz="6" w:space="1" w:color="auto"/>
      </w:pBdr>
      <w:tabs>
        <w:tab w:val="clear" w:pos="8640"/>
        <w:tab w:val="right" w:pos="9000"/>
      </w:tabs>
      <w:rPr>
        <w:i/>
        <w:sz w:val="20"/>
        <w:lang w:eastAsia="zh-HK"/>
      </w:rPr>
    </w:pPr>
    <w:r>
      <w:rPr>
        <w:rFonts w:hint="eastAsia"/>
        <w:i/>
        <w:sz w:val="20"/>
        <w:lang w:eastAsia="zh-HK"/>
      </w:rPr>
      <w:t>I</w:t>
    </w:r>
    <w:r w:rsidR="00663281">
      <w:rPr>
        <w:rFonts w:hint="eastAsia"/>
        <w:i/>
        <w:sz w:val="20"/>
        <w:lang w:eastAsia="zh-HK"/>
      </w:rPr>
      <w:t>TE3006: IT Essentials - Web</w:t>
    </w:r>
    <w:r>
      <w:rPr>
        <w:rFonts w:hint="eastAsia"/>
        <w:i/>
        <w:sz w:val="20"/>
        <w:lang w:eastAsia="zh-HK"/>
      </w:rPr>
      <w:tab/>
    </w:r>
    <w:r w:rsidR="00B97093">
      <w:rPr>
        <w:i/>
        <w:sz w:val="20"/>
      </w:rPr>
      <w:tab/>
    </w:r>
    <w:r w:rsidR="00B97093">
      <w:rPr>
        <w:rFonts w:hint="eastAsia"/>
        <w:i/>
        <w:sz w:val="20"/>
        <w:lang w:eastAsia="zh-HK"/>
      </w:rPr>
      <w:t>EA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526C8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5485BFD"/>
    <w:multiLevelType w:val="singleLevel"/>
    <w:tmpl w:val="6EC4F05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" w15:restartNumberingAfterBreak="0">
    <w:nsid w:val="14485157"/>
    <w:multiLevelType w:val="singleLevel"/>
    <w:tmpl w:val="8F3A21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21E86D08"/>
    <w:multiLevelType w:val="hybridMultilevel"/>
    <w:tmpl w:val="32EC0AFE"/>
    <w:lvl w:ilvl="0" w:tplc="7BFE2992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40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1BA15D4"/>
    <w:multiLevelType w:val="hybridMultilevel"/>
    <w:tmpl w:val="5718A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C666E0"/>
    <w:multiLevelType w:val="singleLevel"/>
    <w:tmpl w:val="C176505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8" w15:restartNumberingAfterBreak="0">
    <w:nsid w:val="51D100B3"/>
    <w:multiLevelType w:val="singleLevel"/>
    <w:tmpl w:val="E15E5C0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6AF45882"/>
    <w:multiLevelType w:val="singleLevel"/>
    <w:tmpl w:val="7862A6FA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6E9944E3"/>
    <w:multiLevelType w:val="singleLevel"/>
    <w:tmpl w:val="D340C82A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58"/>
    <w:rsid w:val="000063AF"/>
    <w:rsid w:val="00013F9D"/>
    <w:rsid w:val="00085173"/>
    <w:rsid w:val="000C6C01"/>
    <w:rsid w:val="000D7BF7"/>
    <w:rsid w:val="000E0A55"/>
    <w:rsid w:val="001371B9"/>
    <w:rsid w:val="00146517"/>
    <w:rsid w:val="0022458D"/>
    <w:rsid w:val="00247C57"/>
    <w:rsid w:val="002C0E08"/>
    <w:rsid w:val="002C0EB6"/>
    <w:rsid w:val="00375862"/>
    <w:rsid w:val="003A2BB7"/>
    <w:rsid w:val="003E1711"/>
    <w:rsid w:val="003F37E3"/>
    <w:rsid w:val="00404368"/>
    <w:rsid w:val="0043680B"/>
    <w:rsid w:val="0045234B"/>
    <w:rsid w:val="004B2B6D"/>
    <w:rsid w:val="004D7FC6"/>
    <w:rsid w:val="00506FF0"/>
    <w:rsid w:val="00573D37"/>
    <w:rsid w:val="005E272A"/>
    <w:rsid w:val="006151C7"/>
    <w:rsid w:val="00663281"/>
    <w:rsid w:val="006A7453"/>
    <w:rsid w:val="006B3D9B"/>
    <w:rsid w:val="006B59B8"/>
    <w:rsid w:val="006D3EFC"/>
    <w:rsid w:val="00700E70"/>
    <w:rsid w:val="00751459"/>
    <w:rsid w:val="00796B06"/>
    <w:rsid w:val="007A7737"/>
    <w:rsid w:val="007B0012"/>
    <w:rsid w:val="00801369"/>
    <w:rsid w:val="008022E8"/>
    <w:rsid w:val="00834405"/>
    <w:rsid w:val="008415C5"/>
    <w:rsid w:val="00886348"/>
    <w:rsid w:val="008D763E"/>
    <w:rsid w:val="008E7CB7"/>
    <w:rsid w:val="008F5CF2"/>
    <w:rsid w:val="00902B3E"/>
    <w:rsid w:val="00941420"/>
    <w:rsid w:val="009505E5"/>
    <w:rsid w:val="009808B4"/>
    <w:rsid w:val="009F337B"/>
    <w:rsid w:val="009F6D9D"/>
    <w:rsid w:val="00A21F03"/>
    <w:rsid w:val="00A86973"/>
    <w:rsid w:val="00A87405"/>
    <w:rsid w:val="00A97480"/>
    <w:rsid w:val="00AA6C2B"/>
    <w:rsid w:val="00AC2A9F"/>
    <w:rsid w:val="00B22E64"/>
    <w:rsid w:val="00B26FA2"/>
    <w:rsid w:val="00B97093"/>
    <w:rsid w:val="00BA3476"/>
    <w:rsid w:val="00BB5328"/>
    <w:rsid w:val="00C76894"/>
    <w:rsid w:val="00CA648A"/>
    <w:rsid w:val="00CB1B62"/>
    <w:rsid w:val="00CB3A58"/>
    <w:rsid w:val="00CE23B2"/>
    <w:rsid w:val="00D54D73"/>
    <w:rsid w:val="00D63741"/>
    <w:rsid w:val="00DF7BD9"/>
    <w:rsid w:val="00E067DA"/>
    <w:rsid w:val="00E125EF"/>
    <w:rsid w:val="00E12614"/>
    <w:rsid w:val="00E20866"/>
    <w:rsid w:val="00E84B9A"/>
    <w:rsid w:val="00E93474"/>
    <w:rsid w:val="00EB39CE"/>
    <w:rsid w:val="00EC4D47"/>
    <w:rsid w:val="00EC4F16"/>
    <w:rsid w:val="00F2450B"/>
    <w:rsid w:val="00F265EB"/>
    <w:rsid w:val="00F44866"/>
    <w:rsid w:val="00FC0D33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EF915"/>
  <w15:docId w15:val="{D9DB6BC8-970D-4EC0-A4BA-CC376FB9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/>
      <w:sz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Verdana" w:hAnsi="Verdana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Verdana" w:hAnsi="Verdana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 w:hanging="360"/>
    </w:p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customStyle="1" w:styleId="H1">
    <w:name w:val="H1"/>
    <w:basedOn w:val="a"/>
    <w:next w:val="a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a"/>
    <w:next w:val="a"/>
    <w:pPr>
      <w:keepNext/>
      <w:snapToGrid w:val="0"/>
      <w:spacing w:before="100" w:after="100"/>
      <w:outlineLvl w:val="3"/>
    </w:pPr>
    <w:rPr>
      <w:b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EA3336B5B154ABCA5C6E745CC49DE" ma:contentTypeVersion="12" ma:contentTypeDescription="Create a new document." ma:contentTypeScope="" ma:versionID="b2ce2788825132c0826fc5930c8e5ff4">
  <xsd:schema xmlns:xsd="http://www.w3.org/2001/XMLSchema" xmlns:xs="http://www.w3.org/2001/XMLSchema" xmlns:p="http://schemas.microsoft.com/office/2006/metadata/properties" xmlns:ns2="88969f1d-8f9d-4f72-a798-630a82585628" xmlns:ns3="e1ae6c36-75ea-41ba-9b1f-5914843bd7a5" targetNamespace="http://schemas.microsoft.com/office/2006/metadata/properties" ma:root="true" ma:fieldsID="de668f657638e2f193ef03e327549ac9" ns2:_="" ns3:_="">
    <xsd:import namespace="88969f1d-8f9d-4f72-a798-630a82585628"/>
    <xsd:import namespace="e1ae6c36-75ea-41ba-9b1f-5914843bd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69f1d-8f9d-4f72-a798-630a82585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e6c36-75ea-41ba-9b1f-5914843bd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C6A09-E9C2-4266-B2A9-3C75E31E7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69f1d-8f9d-4f72-a798-630a82585628"/>
    <ds:schemaRef ds:uri="e1ae6c36-75ea-41ba-9b1f-5914843bd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36979-3F8B-47E1-9FC2-5046E8726C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0BF13F-D455-4566-9D43-63256D3BA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F731D0-A1BA-4E12-B22B-23702808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VTC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Howard Chan</dc:creator>
  <cp:lastModifiedBy>H.K. Lee</cp:lastModifiedBy>
  <cp:revision>2</cp:revision>
  <cp:lastPrinted>2015-03-04T07:39:00Z</cp:lastPrinted>
  <dcterms:created xsi:type="dcterms:W3CDTF">2022-04-08T04:49:00Z</dcterms:created>
  <dcterms:modified xsi:type="dcterms:W3CDTF">2022-04-08T04:49:00Z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0x010100C21EA3336B5B154ABCA5C6E745CC49DE</vt:lpwstr>
  </property>
</Properties>
</file>